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AE4845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64185C" w:rsidP="001B2ABD">
            <w:pPr>
              <w:pStyle w:val="Title"/>
            </w:pPr>
            <w:r>
              <w:t>Tejendra Dangaura</w:t>
            </w:r>
          </w:p>
          <w:p w:rsidR="001B2ABD" w:rsidRDefault="0064185C" w:rsidP="0064185C">
            <w:pPr>
              <w:pStyle w:val="Subtitle"/>
            </w:pPr>
            <w:r>
              <w:rPr>
                <w:spacing w:val="0"/>
                <w:w w:val="100"/>
              </w:rPr>
              <w:t>Teacher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1E81F5524A034CDDA86F06A591C4CE1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036450" w:rsidP="0064185C"/>
          <w:p w:rsidR="00036450" w:rsidRDefault="00036450" w:rsidP="00036450"/>
          <w:sdt>
            <w:sdtPr>
              <w:id w:val="-1954003311"/>
              <w:placeholder>
                <w:docPart w:val="A3B0D3ACA84F48E48EEE58BAD367D4B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57B8FA885D14473A711D37DE27F8AC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4185C" w:rsidP="004D3011">
            <w:r>
              <w:t>+977 9805777500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4894BEAFE996406DBE2B63941C8C138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64185C" w:rsidP="004D3011">
            <w:pPr>
              <w:rPr>
                <w:rStyle w:val="Hyperlink"/>
              </w:rPr>
            </w:pPr>
            <w:r>
              <w:t>Dangaura.tejendra.123@gmail.com</w:t>
            </w:r>
          </w:p>
          <w:sdt>
            <w:sdtPr>
              <w:id w:val="-1444214663"/>
              <w:placeholder>
                <w:docPart w:val="2E15CDC841E641B1B5AECE2AE8EC73F8"/>
              </w:placeholder>
              <w:temporary/>
              <w:showingPlcHdr/>
              <w15:appearance w15:val="hidden"/>
            </w:sdtPr>
            <w:sdtEndPr/>
            <w:sdtContent>
              <w:p w:rsidR="004D3011" w:rsidRDefault="00CB0055" w:rsidP="0064185C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64185C" w:rsidP="004D3011">
            <w:r>
              <w:t>Learn new thing</w:t>
            </w:r>
          </w:p>
          <w:p w:rsidR="004D3011" w:rsidRDefault="0064185C" w:rsidP="0064185C">
            <w:r>
              <w:t>Visit new place</w:t>
            </w:r>
          </w:p>
          <w:p w:rsidR="0064185C" w:rsidRDefault="0064185C" w:rsidP="0064185C">
            <w:r>
              <w:t>Computer Game Play</w:t>
            </w:r>
          </w:p>
          <w:p w:rsidR="0064185C" w:rsidRPr="004D3011" w:rsidRDefault="0064185C" w:rsidP="0064185C">
            <w:r>
              <w:t>Make New friends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38D98745D0D4DE6A1D1120C361EAEF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64185C" w:rsidP="00B359E4">
            <w:pPr>
              <w:pStyle w:val="Heading4"/>
            </w:pPr>
            <w:proofErr w:type="spellStart"/>
            <w:r>
              <w:t>Dhangadhi</w:t>
            </w:r>
            <w:proofErr w:type="spellEnd"/>
            <w:r>
              <w:t xml:space="preserve"> Engineering College, Uttar </w:t>
            </w:r>
            <w:proofErr w:type="spellStart"/>
            <w:r>
              <w:t>Behdi</w:t>
            </w:r>
            <w:proofErr w:type="spellEnd"/>
          </w:p>
          <w:p w:rsidR="004D3011" w:rsidRDefault="0064185C" w:rsidP="0064185C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</w:t>
            </w:r>
          </w:p>
          <w:p w:rsidR="0064185C" w:rsidRDefault="0064185C" w:rsidP="0064185C">
            <w:r>
              <w:t>Program: Bachelor of Computer Application (BCA)</w:t>
            </w:r>
          </w:p>
          <w:p w:rsidR="0064185C" w:rsidRPr="0064185C" w:rsidRDefault="0064185C" w:rsidP="0064185C">
            <w:r>
              <w:t>GPA: 3.54/4</w:t>
            </w:r>
          </w:p>
          <w:p w:rsidR="00036450" w:rsidRDefault="00036450" w:rsidP="00036450"/>
          <w:p w:rsidR="00036450" w:rsidRDefault="0064185C" w:rsidP="00B359E4">
            <w:pPr>
              <w:pStyle w:val="Heading4"/>
            </w:pPr>
            <w:proofErr w:type="spellStart"/>
            <w:r>
              <w:t>Rastriya</w:t>
            </w:r>
            <w:proofErr w:type="spellEnd"/>
            <w:r>
              <w:t xml:space="preserve"> College, </w:t>
            </w:r>
            <w:proofErr w:type="spellStart"/>
            <w:r>
              <w:t>Sukhad</w:t>
            </w:r>
            <w:proofErr w:type="spellEnd"/>
            <w:r>
              <w:t xml:space="preserve"> </w:t>
            </w:r>
            <w:proofErr w:type="spellStart"/>
            <w:r>
              <w:t>Kailali</w:t>
            </w:r>
            <w:proofErr w:type="spellEnd"/>
          </w:p>
          <w:p w:rsidR="00877A60" w:rsidRPr="00877A60" w:rsidRDefault="00877A60" w:rsidP="00877A60">
            <w:r>
              <w:t>(HSEB Board)</w:t>
            </w:r>
          </w:p>
          <w:p w:rsidR="00036450" w:rsidRPr="00B359E4" w:rsidRDefault="00877A60" w:rsidP="00B359E4">
            <w:pPr>
              <w:pStyle w:val="Date"/>
            </w:pPr>
            <w:r>
              <w:t>2012</w:t>
            </w:r>
            <w:r w:rsidR="00036450" w:rsidRPr="00B359E4">
              <w:t xml:space="preserve"> - </w:t>
            </w:r>
            <w:r>
              <w:t>2014</w:t>
            </w:r>
          </w:p>
          <w:p w:rsidR="00036450" w:rsidRDefault="00877A60" w:rsidP="00036450">
            <w:r>
              <w:t>Faculty: Commerce</w:t>
            </w:r>
          </w:p>
          <w:p w:rsidR="00877A60" w:rsidRDefault="00877A60" w:rsidP="00036450">
            <w:r>
              <w:t>Percentage: 60.70</w:t>
            </w:r>
            <w:bookmarkStart w:id="0" w:name="_GoBack"/>
            <w:bookmarkEnd w:id="0"/>
            <w:r>
              <w:t xml:space="preserve"> </w:t>
            </w:r>
          </w:p>
          <w:sdt>
            <w:sdtPr>
              <w:id w:val="1001553383"/>
              <w:placeholder>
                <w:docPart w:val="C69F1BFCED1F49ADB218C99F8E6DFEA1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33208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B005A654F9764700BD700E69B0EA4D6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175B0A1951AF43D8B862BC466D9792D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:rsidR="00036450" w:rsidRPr="00036450" w:rsidRDefault="00633208" w:rsidP="00B359E4">
            <w:pPr>
              <w:pStyle w:val="Date"/>
            </w:pPr>
            <w:sdt>
              <w:sdtPr>
                <w:id w:val="157580464"/>
                <w:placeholder>
                  <w:docPart w:val="4DE00456786C4A038D4FBA7C02B2D28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C9A3043FF8E340C0AEB8EC03FED38CC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:rsidR="00036450" w:rsidRDefault="00633208" w:rsidP="00036450">
            <w:sdt>
              <w:sdtPr>
                <w:id w:val="2029511879"/>
                <w:placeholder>
                  <w:docPart w:val="5B1FA4D44A1443649C46A1D6974466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633208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85C422B823CD4C64A0347FD488695EA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8847E085B7CE42879BEDE3849BFAF5C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633208" w:rsidP="00B359E4">
            <w:pPr>
              <w:pStyle w:val="Date"/>
            </w:pPr>
            <w:sdt>
              <w:sdtPr>
                <w:id w:val="1427539568"/>
                <w:placeholder>
                  <w:docPart w:val="8A56A53E167D460295CF95E8ED6A5D8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63C0CAC4E72A4C19B4B23FA65AEF844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633208" w:rsidP="004D3011">
            <w:sdt>
              <w:sdtPr>
                <w:id w:val="-448162616"/>
                <w:placeholder>
                  <w:docPart w:val="F8302CC065234485860C92ACF1EF943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633208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F2DDA8AD754641C8A80D898AE021E46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BAEA70F9B3FD4F03848C3029CC2EAAB1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633208" w:rsidP="00B359E4">
            <w:pPr>
              <w:pStyle w:val="Date"/>
            </w:pPr>
            <w:sdt>
              <w:sdtPr>
                <w:id w:val="-1949918139"/>
                <w:placeholder>
                  <w:docPart w:val="F2FFAE77801B48A7B29537EF6A105B7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288F0B8BEA844D969723C61A57EF7E0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633208" w:rsidP="004D3011">
            <w:sdt>
              <w:sdtPr>
                <w:id w:val="-1480993500"/>
                <w:placeholder>
                  <w:docPart w:val="AAD31A87C8B0400BB4CBF838631FD1A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98187B22FF4144AD9B804A120A318EBE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633208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208" w:rsidRDefault="00633208" w:rsidP="000C45FF">
      <w:r>
        <w:separator/>
      </w:r>
    </w:p>
  </w:endnote>
  <w:endnote w:type="continuationSeparator" w:id="0">
    <w:p w:rsidR="00633208" w:rsidRDefault="006332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208" w:rsidRDefault="00633208" w:rsidP="000C45FF">
      <w:r>
        <w:separator/>
      </w:r>
    </w:p>
  </w:footnote>
  <w:footnote w:type="continuationSeparator" w:id="0">
    <w:p w:rsidR="00633208" w:rsidRDefault="006332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5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33208"/>
    <w:rsid w:val="0064185C"/>
    <w:rsid w:val="00646E75"/>
    <w:rsid w:val="006771D0"/>
    <w:rsid w:val="00715FCB"/>
    <w:rsid w:val="00743101"/>
    <w:rsid w:val="007775E1"/>
    <w:rsid w:val="007867A0"/>
    <w:rsid w:val="007927F5"/>
    <w:rsid w:val="00802CA0"/>
    <w:rsid w:val="00877A6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hzade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324687864"/>
        <c:axId val="324688648"/>
      </c:barChart>
      <c:catAx>
        <c:axId val="324687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688648"/>
        <c:crosses val="autoZero"/>
        <c:auto val="1"/>
        <c:lblAlgn val="ctr"/>
        <c:lblOffset val="100"/>
        <c:noMultiLvlLbl val="0"/>
      </c:catAx>
      <c:valAx>
        <c:axId val="32468864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32468786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1F5524A034CDDA86F06A591C4C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6E223-1A0B-4EA1-B215-5D66952C32D9}"/>
      </w:docPartPr>
      <w:docPartBody>
        <w:p w:rsidR="00000000" w:rsidRDefault="000D0237">
          <w:pPr>
            <w:pStyle w:val="1E81F5524A034CDDA86F06A591C4CE10"/>
          </w:pPr>
          <w:r w:rsidRPr="00D5459D">
            <w:t>Profile</w:t>
          </w:r>
        </w:p>
      </w:docPartBody>
    </w:docPart>
    <w:docPart>
      <w:docPartPr>
        <w:name w:val="A3B0D3ACA84F48E48EEE58BAD367D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01DF-3905-40C4-91E5-999FD7782DDE}"/>
      </w:docPartPr>
      <w:docPartBody>
        <w:p w:rsidR="00000000" w:rsidRDefault="000D0237">
          <w:pPr>
            <w:pStyle w:val="A3B0D3ACA84F48E48EEE58BAD367D4BD"/>
          </w:pPr>
          <w:r w:rsidRPr="00CB0055">
            <w:t>Contact</w:t>
          </w:r>
        </w:p>
      </w:docPartBody>
    </w:docPart>
    <w:docPart>
      <w:docPartPr>
        <w:name w:val="F57B8FA885D14473A711D37DE27F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E02A6-9AF2-48B2-A3A8-A1E10C3B210A}"/>
      </w:docPartPr>
      <w:docPartBody>
        <w:p w:rsidR="00000000" w:rsidRDefault="000D0237">
          <w:pPr>
            <w:pStyle w:val="F57B8FA885D14473A711D37DE27F8AC7"/>
          </w:pPr>
          <w:r w:rsidRPr="004D3011">
            <w:t>PHONE:</w:t>
          </w:r>
        </w:p>
      </w:docPartBody>
    </w:docPart>
    <w:docPart>
      <w:docPartPr>
        <w:name w:val="4894BEAFE996406DBE2B63941C8C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6BA-483E-4DBD-9395-79A0F913BA2A}"/>
      </w:docPartPr>
      <w:docPartBody>
        <w:p w:rsidR="00000000" w:rsidRDefault="000D0237">
          <w:pPr>
            <w:pStyle w:val="4894BEAFE996406DBE2B63941C8C138A"/>
          </w:pPr>
          <w:r w:rsidRPr="004D3011">
            <w:t>EMAIL:</w:t>
          </w:r>
        </w:p>
      </w:docPartBody>
    </w:docPart>
    <w:docPart>
      <w:docPartPr>
        <w:name w:val="2E15CDC841E641B1B5AECE2AE8EC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93B-B44D-4EB2-98DD-4804F3820AA5}"/>
      </w:docPartPr>
      <w:docPartBody>
        <w:p w:rsidR="00000000" w:rsidRDefault="000D0237">
          <w:pPr>
            <w:pStyle w:val="2E15CDC841E641B1B5AECE2AE8EC73F8"/>
          </w:pPr>
          <w:r w:rsidRPr="00CB0055">
            <w:t>Hobbies</w:t>
          </w:r>
        </w:p>
      </w:docPartBody>
    </w:docPart>
    <w:docPart>
      <w:docPartPr>
        <w:name w:val="B38D98745D0D4DE6A1D1120C361EA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F70E-9BC6-492B-8AD6-C24DFB279296}"/>
      </w:docPartPr>
      <w:docPartBody>
        <w:p w:rsidR="00000000" w:rsidRDefault="000D0237">
          <w:pPr>
            <w:pStyle w:val="B38D98745D0D4DE6A1D1120C361EAEF4"/>
          </w:pPr>
          <w:r w:rsidRPr="00036450">
            <w:t>EDUCATION</w:t>
          </w:r>
        </w:p>
      </w:docPartBody>
    </w:docPart>
    <w:docPart>
      <w:docPartPr>
        <w:name w:val="C69F1BFCED1F49ADB218C99F8E6DF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56676-4AE5-495A-BF35-6B3EDE9CD154}"/>
      </w:docPartPr>
      <w:docPartBody>
        <w:p w:rsidR="00000000" w:rsidRDefault="000D0237">
          <w:pPr>
            <w:pStyle w:val="C69F1BFCED1F49ADB218C99F8E6DFEA1"/>
          </w:pPr>
          <w:r w:rsidRPr="00036450">
            <w:t>WORK EXPERIENCE</w:t>
          </w:r>
        </w:p>
      </w:docPartBody>
    </w:docPart>
    <w:docPart>
      <w:docPartPr>
        <w:name w:val="B005A654F9764700BD700E69B0EA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8DFBA-2BED-4956-B97F-35272809D0F0}"/>
      </w:docPartPr>
      <w:docPartBody>
        <w:p w:rsidR="00000000" w:rsidRDefault="000D0237">
          <w:pPr>
            <w:pStyle w:val="B005A654F9764700BD700E69B0EA4D65"/>
          </w:pPr>
          <w:r w:rsidRPr="00036450">
            <w:t>[Company Name]</w:t>
          </w:r>
        </w:p>
      </w:docPartBody>
    </w:docPart>
    <w:docPart>
      <w:docPartPr>
        <w:name w:val="175B0A1951AF43D8B862BC466D979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B227-B615-43A8-8F9A-AE7EF1204DD5}"/>
      </w:docPartPr>
      <w:docPartBody>
        <w:p w:rsidR="00000000" w:rsidRDefault="000D0237">
          <w:pPr>
            <w:pStyle w:val="175B0A1951AF43D8B862BC466D9792D4"/>
          </w:pPr>
          <w:r w:rsidRPr="00036450">
            <w:t>[Job Title]</w:t>
          </w:r>
        </w:p>
      </w:docPartBody>
    </w:docPart>
    <w:docPart>
      <w:docPartPr>
        <w:name w:val="4DE00456786C4A038D4FBA7C02B2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F528-E900-4F16-99F0-B259A45C676B}"/>
      </w:docPartPr>
      <w:docPartBody>
        <w:p w:rsidR="00000000" w:rsidRDefault="000D0237">
          <w:pPr>
            <w:pStyle w:val="4DE00456786C4A038D4FBA7C02B2D284"/>
          </w:pPr>
          <w:r w:rsidRPr="00036450">
            <w:t>[Dates From]</w:t>
          </w:r>
        </w:p>
      </w:docPartBody>
    </w:docPart>
    <w:docPart>
      <w:docPartPr>
        <w:name w:val="C9A3043FF8E340C0AEB8EC03FED38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2F1F0-CF77-4C4E-9A42-338A668812E3}"/>
      </w:docPartPr>
      <w:docPartBody>
        <w:p w:rsidR="00000000" w:rsidRDefault="000D0237">
          <w:pPr>
            <w:pStyle w:val="C9A3043FF8E340C0AEB8EC03FED38CC5"/>
          </w:pPr>
          <w:r w:rsidRPr="00036450">
            <w:t>[To]</w:t>
          </w:r>
        </w:p>
      </w:docPartBody>
    </w:docPart>
    <w:docPart>
      <w:docPartPr>
        <w:name w:val="5B1FA4D44A1443649C46A1D69744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DC241-F69B-4532-90FF-4CD962547753}"/>
      </w:docPartPr>
      <w:docPartBody>
        <w:p w:rsidR="00000000" w:rsidRDefault="000D0237">
          <w:pPr>
            <w:pStyle w:val="5B1FA4D44A1443649C46A1D69744668E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85C422B823CD4C64A0347FD48869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BC78-9DB6-4E8C-8861-CA61754E96B8}"/>
      </w:docPartPr>
      <w:docPartBody>
        <w:p w:rsidR="00000000" w:rsidRDefault="000D0237">
          <w:pPr>
            <w:pStyle w:val="85C422B823CD4C64A0347FD488695EA8"/>
          </w:pPr>
          <w:r w:rsidRPr="004D3011">
            <w:t>[Company Name]</w:t>
          </w:r>
        </w:p>
      </w:docPartBody>
    </w:docPart>
    <w:docPart>
      <w:docPartPr>
        <w:name w:val="8847E085B7CE42879BEDE3849BFAF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3380-300A-45EE-8486-AB1F46BB0D55}"/>
      </w:docPartPr>
      <w:docPartBody>
        <w:p w:rsidR="00000000" w:rsidRDefault="000D0237">
          <w:pPr>
            <w:pStyle w:val="8847E085B7CE42879BEDE3849BFAF5CD"/>
          </w:pPr>
          <w:r w:rsidRPr="004D3011">
            <w:t>[Job Title]</w:t>
          </w:r>
        </w:p>
      </w:docPartBody>
    </w:docPart>
    <w:docPart>
      <w:docPartPr>
        <w:name w:val="8A56A53E167D460295CF95E8ED6A5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08A32-95EC-4FB6-9900-C0A6164B10E6}"/>
      </w:docPartPr>
      <w:docPartBody>
        <w:p w:rsidR="00000000" w:rsidRDefault="000D0237">
          <w:pPr>
            <w:pStyle w:val="8A56A53E167D460295CF95E8ED6A5D8E"/>
          </w:pPr>
          <w:r w:rsidRPr="004D3011">
            <w:t>[Dates From]</w:t>
          </w:r>
        </w:p>
      </w:docPartBody>
    </w:docPart>
    <w:docPart>
      <w:docPartPr>
        <w:name w:val="63C0CAC4E72A4C19B4B23FA65AEF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621E-1A91-4132-AD28-C29BB2B882BF}"/>
      </w:docPartPr>
      <w:docPartBody>
        <w:p w:rsidR="00000000" w:rsidRDefault="000D0237">
          <w:pPr>
            <w:pStyle w:val="63C0CAC4E72A4C19B4B23FA65AEF8448"/>
          </w:pPr>
          <w:r w:rsidRPr="004D3011">
            <w:t>[To]</w:t>
          </w:r>
        </w:p>
      </w:docPartBody>
    </w:docPart>
    <w:docPart>
      <w:docPartPr>
        <w:name w:val="F8302CC065234485860C92ACF1EF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ED7A-DF1C-4DA2-9E4F-86908D953F7D}"/>
      </w:docPartPr>
      <w:docPartBody>
        <w:p w:rsidR="00000000" w:rsidRDefault="000D0237">
          <w:pPr>
            <w:pStyle w:val="F8302CC065234485860C92ACF1EF943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F2DDA8AD754641C8A80D898AE021E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1E4E-5A8D-4CD7-A63C-90B8F2B3D771}"/>
      </w:docPartPr>
      <w:docPartBody>
        <w:p w:rsidR="00000000" w:rsidRDefault="000D0237">
          <w:pPr>
            <w:pStyle w:val="F2DDA8AD754641C8A80D898AE021E468"/>
          </w:pPr>
          <w:r w:rsidRPr="004D3011">
            <w:t>[Company Name]</w:t>
          </w:r>
        </w:p>
      </w:docPartBody>
    </w:docPart>
    <w:docPart>
      <w:docPartPr>
        <w:name w:val="BAEA70F9B3FD4F03848C3029CC2E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62F5-E862-425F-AFC7-255F7BA228D6}"/>
      </w:docPartPr>
      <w:docPartBody>
        <w:p w:rsidR="00000000" w:rsidRDefault="000D0237">
          <w:pPr>
            <w:pStyle w:val="BAEA70F9B3FD4F03848C3029CC2EAAB1"/>
          </w:pPr>
          <w:r w:rsidRPr="004D3011">
            <w:t>[Job Title]</w:t>
          </w:r>
        </w:p>
      </w:docPartBody>
    </w:docPart>
    <w:docPart>
      <w:docPartPr>
        <w:name w:val="F2FFAE77801B48A7B29537EF6A10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FF8F4-97EA-4D17-BEDE-DFE4E1188D78}"/>
      </w:docPartPr>
      <w:docPartBody>
        <w:p w:rsidR="00000000" w:rsidRDefault="000D0237">
          <w:pPr>
            <w:pStyle w:val="F2FFAE77801B48A7B29537EF6A105B77"/>
          </w:pPr>
          <w:r w:rsidRPr="004D3011">
            <w:t>[Dates From]</w:t>
          </w:r>
        </w:p>
      </w:docPartBody>
    </w:docPart>
    <w:docPart>
      <w:docPartPr>
        <w:name w:val="288F0B8BEA844D969723C61A57EF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2DE2D-94B4-4899-BD7E-D01D454C52AE}"/>
      </w:docPartPr>
      <w:docPartBody>
        <w:p w:rsidR="00000000" w:rsidRDefault="000D0237">
          <w:pPr>
            <w:pStyle w:val="288F0B8BEA844D969723C61A57EF7E04"/>
          </w:pPr>
          <w:r w:rsidRPr="004D3011">
            <w:t>[To]</w:t>
          </w:r>
        </w:p>
      </w:docPartBody>
    </w:docPart>
    <w:docPart>
      <w:docPartPr>
        <w:name w:val="AAD31A87C8B0400BB4CBF838631F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F676-39B9-4553-B9E2-4C45E1E90CB1}"/>
      </w:docPartPr>
      <w:docPartBody>
        <w:p w:rsidR="00000000" w:rsidRDefault="000D0237">
          <w:pPr>
            <w:pStyle w:val="AAD31A87C8B0400BB4CBF838631FD1A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98187B22FF4144AD9B804A120A31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0BDA5-8067-4253-917C-98D47D47742D}"/>
      </w:docPartPr>
      <w:docPartBody>
        <w:p w:rsidR="00000000" w:rsidRDefault="000D0237">
          <w:pPr>
            <w:pStyle w:val="98187B22FF4144AD9B804A120A318EB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37"/>
    <w:rsid w:val="000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524640E8741F2AC85C9EBACABC3A4">
    <w:name w:val="997524640E8741F2AC85C9EBACABC3A4"/>
  </w:style>
  <w:style w:type="paragraph" w:customStyle="1" w:styleId="B66A0A563F674EDC835F57B4394D2123">
    <w:name w:val="B66A0A563F674EDC835F57B4394D2123"/>
  </w:style>
  <w:style w:type="paragraph" w:customStyle="1" w:styleId="1E81F5524A034CDDA86F06A591C4CE10">
    <w:name w:val="1E81F5524A034CDDA86F06A591C4CE10"/>
  </w:style>
  <w:style w:type="paragraph" w:customStyle="1" w:styleId="44D54D894D0649EB824E59E118C0CC63">
    <w:name w:val="44D54D894D0649EB824E59E118C0CC63"/>
  </w:style>
  <w:style w:type="paragraph" w:customStyle="1" w:styleId="A3B0D3ACA84F48E48EEE58BAD367D4BD">
    <w:name w:val="A3B0D3ACA84F48E48EEE58BAD367D4BD"/>
  </w:style>
  <w:style w:type="paragraph" w:customStyle="1" w:styleId="F57B8FA885D14473A711D37DE27F8AC7">
    <w:name w:val="F57B8FA885D14473A711D37DE27F8AC7"/>
  </w:style>
  <w:style w:type="paragraph" w:customStyle="1" w:styleId="F69DA998BB8640B68C7AD01C958AD51D">
    <w:name w:val="F69DA998BB8640B68C7AD01C958AD51D"/>
  </w:style>
  <w:style w:type="paragraph" w:customStyle="1" w:styleId="1000C2802BBE443BA1B370D3A307056E">
    <w:name w:val="1000C2802BBE443BA1B370D3A307056E"/>
  </w:style>
  <w:style w:type="paragraph" w:customStyle="1" w:styleId="931B737CF6D246B1A54D5F0F4824083E">
    <w:name w:val="931B737CF6D246B1A54D5F0F4824083E"/>
  </w:style>
  <w:style w:type="paragraph" w:customStyle="1" w:styleId="4894BEAFE996406DBE2B63941C8C138A">
    <w:name w:val="4894BEAFE996406DBE2B63941C8C138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3F18125155843259F1E49673941D691">
    <w:name w:val="83F18125155843259F1E49673941D691"/>
  </w:style>
  <w:style w:type="paragraph" w:customStyle="1" w:styleId="2E15CDC841E641B1B5AECE2AE8EC73F8">
    <w:name w:val="2E15CDC841E641B1B5AECE2AE8EC73F8"/>
  </w:style>
  <w:style w:type="paragraph" w:customStyle="1" w:styleId="ED4E0BA6EE6740459DC0C50586794D14">
    <w:name w:val="ED4E0BA6EE6740459DC0C50586794D14"/>
  </w:style>
  <w:style w:type="paragraph" w:customStyle="1" w:styleId="24D802016E1F44BC902182D17CA9EBC4">
    <w:name w:val="24D802016E1F44BC902182D17CA9EBC4"/>
  </w:style>
  <w:style w:type="paragraph" w:customStyle="1" w:styleId="A9525FE372BE463D9646FE9113B0B836">
    <w:name w:val="A9525FE372BE463D9646FE9113B0B836"/>
  </w:style>
  <w:style w:type="paragraph" w:customStyle="1" w:styleId="F4B916ABF040471C9B33DF320AC28FD1">
    <w:name w:val="F4B916ABF040471C9B33DF320AC28FD1"/>
  </w:style>
  <w:style w:type="paragraph" w:customStyle="1" w:styleId="B38D98745D0D4DE6A1D1120C361EAEF4">
    <w:name w:val="B38D98745D0D4DE6A1D1120C361EAEF4"/>
  </w:style>
  <w:style w:type="paragraph" w:customStyle="1" w:styleId="5D6CD6D0CD3B49C2880EED190FCCF4E1">
    <w:name w:val="5D6CD6D0CD3B49C2880EED190FCCF4E1"/>
  </w:style>
  <w:style w:type="paragraph" w:customStyle="1" w:styleId="9AB16323BFB44046AD3DABC3DA5EDAF8">
    <w:name w:val="9AB16323BFB44046AD3DABC3DA5EDAF8"/>
  </w:style>
  <w:style w:type="paragraph" w:customStyle="1" w:styleId="3F9C13C0A0374327B96A84FF8E30F18D">
    <w:name w:val="3F9C13C0A0374327B96A84FF8E30F18D"/>
  </w:style>
  <w:style w:type="paragraph" w:customStyle="1" w:styleId="7A521048105B40BF887DECF05F220FE6">
    <w:name w:val="7A521048105B40BF887DECF05F220FE6"/>
  </w:style>
  <w:style w:type="paragraph" w:customStyle="1" w:styleId="779F803C22E944E3A1B4B12D9A900D9C">
    <w:name w:val="779F803C22E944E3A1B4B12D9A900D9C"/>
  </w:style>
  <w:style w:type="paragraph" w:customStyle="1" w:styleId="5160C39B51204E3EBAD4969AD536AA70">
    <w:name w:val="5160C39B51204E3EBAD4969AD536AA70"/>
  </w:style>
  <w:style w:type="paragraph" w:customStyle="1" w:styleId="10363E3B97764D54B3BC61CF89A00EB6">
    <w:name w:val="10363E3B97764D54B3BC61CF89A00EB6"/>
  </w:style>
  <w:style w:type="paragraph" w:customStyle="1" w:styleId="C69F1BFCED1F49ADB218C99F8E6DFEA1">
    <w:name w:val="C69F1BFCED1F49ADB218C99F8E6DFEA1"/>
  </w:style>
  <w:style w:type="paragraph" w:customStyle="1" w:styleId="B005A654F9764700BD700E69B0EA4D65">
    <w:name w:val="B005A654F9764700BD700E69B0EA4D65"/>
  </w:style>
  <w:style w:type="paragraph" w:customStyle="1" w:styleId="175B0A1951AF43D8B862BC466D9792D4">
    <w:name w:val="175B0A1951AF43D8B862BC466D9792D4"/>
  </w:style>
  <w:style w:type="paragraph" w:customStyle="1" w:styleId="4DE00456786C4A038D4FBA7C02B2D284">
    <w:name w:val="4DE00456786C4A038D4FBA7C02B2D284"/>
  </w:style>
  <w:style w:type="paragraph" w:customStyle="1" w:styleId="C9A3043FF8E340C0AEB8EC03FED38CC5">
    <w:name w:val="C9A3043FF8E340C0AEB8EC03FED38CC5"/>
  </w:style>
  <w:style w:type="paragraph" w:customStyle="1" w:styleId="5B1FA4D44A1443649C46A1D69744668E">
    <w:name w:val="5B1FA4D44A1443649C46A1D69744668E"/>
  </w:style>
  <w:style w:type="paragraph" w:customStyle="1" w:styleId="85C422B823CD4C64A0347FD488695EA8">
    <w:name w:val="85C422B823CD4C64A0347FD488695EA8"/>
  </w:style>
  <w:style w:type="paragraph" w:customStyle="1" w:styleId="8847E085B7CE42879BEDE3849BFAF5CD">
    <w:name w:val="8847E085B7CE42879BEDE3849BFAF5CD"/>
  </w:style>
  <w:style w:type="paragraph" w:customStyle="1" w:styleId="8A56A53E167D460295CF95E8ED6A5D8E">
    <w:name w:val="8A56A53E167D460295CF95E8ED6A5D8E"/>
  </w:style>
  <w:style w:type="paragraph" w:customStyle="1" w:styleId="63C0CAC4E72A4C19B4B23FA65AEF8448">
    <w:name w:val="63C0CAC4E72A4C19B4B23FA65AEF8448"/>
  </w:style>
  <w:style w:type="paragraph" w:customStyle="1" w:styleId="F8302CC065234485860C92ACF1EF943C">
    <w:name w:val="F8302CC065234485860C92ACF1EF943C"/>
  </w:style>
  <w:style w:type="paragraph" w:customStyle="1" w:styleId="F2DDA8AD754641C8A80D898AE021E468">
    <w:name w:val="F2DDA8AD754641C8A80D898AE021E468"/>
  </w:style>
  <w:style w:type="paragraph" w:customStyle="1" w:styleId="BAEA70F9B3FD4F03848C3029CC2EAAB1">
    <w:name w:val="BAEA70F9B3FD4F03848C3029CC2EAAB1"/>
  </w:style>
  <w:style w:type="paragraph" w:customStyle="1" w:styleId="F2FFAE77801B48A7B29537EF6A105B77">
    <w:name w:val="F2FFAE77801B48A7B29537EF6A105B77"/>
  </w:style>
  <w:style w:type="paragraph" w:customStyle="1" w:styleId="288F0B8BEA844D969723C61A57EF7E04">
    <w:name w:val="288F0B8BEA844D969723C61A57EF7E04"/>
  </w:style>
  <w:style w:type="paragraph" w:customStyle="1" w:styleId="AAD31A87C8B0400BB4CBF838631FD1AC">
    <w:name w:val="AAD31A87C8B0400BB4CBF838631FD1A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8187B22FF4144AD9B804A120A318EBE">
    <w:name w:val="98187B22FF4144AD9B804A120A318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2021-05-03T08:55:00Z</dcterms:created>
  <dcterms:modified xsi:type="dcterms:W3CDTF">2021-05-03T09:03:00Z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